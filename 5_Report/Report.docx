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77777777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31616" behindDoc="0" locked="0" layoutInCell="1" allowOverlap="1" wp14:anchorId="48DC9B2A" wp14:editId="48DC9B2B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8DC9B2C" wp14:editId="48DC9B2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A7D50" w14:textId="77777777" w:rsidR="00B14596" w:rsidRDefault="00B14596" w:rsidP="00B14596">
                            <w:pPr>
                              <w:ind w:firstLine="0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  <w:r w:rsidR="006F3721"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Supermarket</w:t>
                            </w:r>
                          </w:p>
                          <w:p w14:paraId="48DC9B5B" w14:textId="7C459067" w:rsidR="006F3721" w:rsidRPr="00F40045" w:rsidRDefault="00B14596" w:rsidP="00B14596">
                            <w:pPr>
                              <w:ind w:firstLine="0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  Management System</w:t>
                            </w:r>
                            <w:r w:rsidR="006F3721"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    <v:textbox>
                  <w:txbxContent>
                    <w:p w14:paraId="026A7D50" w14:textId="77777777" w:rsidR="00B14596" w:rsidRDefault="00B14596" w:rsidP="00B14596">
                      <w:pPr>
                        <w:ind w:firstLine="0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  <w:r w:rsidR="006F3721"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>Supermarket</w:t>
                      </w:r>
                    </w:p>
                    <w:p w14:paraId="48DC9B5B" w14:textId="7C459067" w:rsidR="006F3721" w:rsidRPr="00F40045" w:rsidRDefault="00B14596" w:rsidP="00B14596">
                      <w:pPr>
                        <w:ind w:firstLine="0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   Management System</w:t>
                      </w:r>
                      <w:r w:rsidR="006F3721"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2A5BE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1BD50E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1362DB7C" w:rsidR="002979C3" w:rsidRPr="00404B4F" w:rsidRDefault="008B3049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0679A3C0" w:rsidR="001B4CE7" w:rsidRPr="007B3ACD" w:rsidRDefault="00B14596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Amrutha Kotteda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B34E3C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F759B3" w14:textId="77777777" w:rsidR="00B34E3C" w:rsidRDefault="00B34E3C" w:rsidP="006A582B">
      <w:r>
        <w:separator/>
      </w:r>
    </w:p>
  </w:endnote>
  <w:endnote w:type="continuationSeparator" w:id="0">
    <w:p w14:paraId="3D87969C" w14:textId="77777777" w:rsidR="00B34E3C" w:rsidRDefault="00B34E3C" w:rsidP="006A582B">
      <w:r>
        <w:continuationSeparator/>
      </w:r>
    </w:p>
  </w:endnote>
  <w:endnote w:type="continuationNotice" w:id="1">
    <w:p w14:paraId="2BE741F4" w14:textId="77777777" w:rsidR="00B34E3C" w:rsidRDefault="00B34E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49F8AE" w14:textId="77777777" w:rsidR="00B34E3C" w:rsidRDefault="00B34E3C" w:rsidP="006A582B">
      <w:r>
        <w:separator/>
      </w:r>
    </w:p>
  </w:footnote>
  <w:footnote w:type="continuationSeparator" w:id="0">
    <w:p w14:paraId="01BE7843" w14:textId="77777777" w:rsidR="00B34E3C" w:rsidRDefault="00B34E3C" w:rsidP="006A582B">
      <w:r>
        <w:continuationSeparator/>
      </w:r>
    </w:p>
  </w:footnote>
  <w:footnote w:type="continuationNotice" w:id="1">
    <w:p w14:paraId="54E68406" w14:textId="77777777" w:rsidR="00B34E3C" w:rsidRDefault="00B34E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2DD0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3049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4596"/>
    <w:rsid w:val="00B15B06"/>
    <w:rsid w:val="00B2024F"/>
    <w:rsid w:val="00B202AC"/>
    <w:rsid w:val="00B20D8C"/>
    <w:rsid w:val="00B220E2"/>
    <w:rsid w:val="00B23F0B"/>
    <w:rsid w:val="00B241F9"/>
    <w:rsid w:val="00B274A2"/>
    <w:rsid w:val="00B335B7"/>
    <w:rsid w:val="00B34E3C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2CFF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185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gaurav kotteda</cp:lastModifiedBy>
  <cp:revision>2</cp:revision>
  <cp:lastPrinted>2014-03-29T07:34:00Z</cp:lastPrinted>
  <dcterms:created xsi:type="dcterms:W3CDTF">2020-10-08T22:09:00Z</dcterms:created>
  <dcterms:modified xsi:type="dcterms:W3CDTF">2020-10-08T22:09:00Z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